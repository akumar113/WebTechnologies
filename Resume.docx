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4B1F0D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592567F" w14:textId="77777777" w:rsidR="00692703" w:rsidRPr="00CF1A49" w:rsidRDefault="006F121D" w:rsidP="00913946">
            <w:pPr>
              <w:pStyle w:val="Title"/>
            </w:pPr>
            <w:r>
              <w:t>AMAN KUMAR</w:t>
            </w:r>
          </w:p>
          <w:p w14:paraId="3A0D24FF" w14:textId="18276036" w:rsidR="00692703" w:rsidRPr="00CF1A49" w:rsidRDefault="006F121D" w:rsidP="00913946">
            <w:pPr>
              <w:pStyle w:val="ContactInfo"/>
              <w:contextualSpacing w:val="0"/>
            </w:pPr>
            <w:r>
              <w:t>Ranchi-834001, Jharkhand, India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F91B93C127F4EC8AC3C4D7237A9E0D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M:903182</w:t>
            </w:r>
            <w:r w:rsidR="00CE3109">
              <w:t>#####</w:t>
            </w:r>
          </w:p>
          <w:p w14:paraId="255122D4" w14:textId="1190A5C4" w:rsidR="00692703" w:rsidRPr="00CF1A49" w:rsidRDefault="00CE3109" w:rsidP="006F121D">
            <w:pPr>
              <w:pStyle w:val="ContactInfoEmphasis"/>
              <w:contextualSpacing w:val="0"/>
            </w:pPr>
            <w:proofErr w:type="spellStart"/>
            <w:r>
              <w:t>a</w:t>
            </w:r>
            <w:r w:rsidR="006F121D">
              <w:t>man</w:t>
            </w:r>
            <w:r>
              <w:t>.xxx</w:t>
            </w:r>
            <w:proofErr w:type="spellEnd"/>
            <w:r>
              <w:t xml:space="preserve"> </w:t>
            </w:r>
            <w:r w:rsidR="006F121D">
              <w:t>@</w:t>
            </w:r>
            <w:r>
              <w:t>xxx</w:t>
            </w:r>
            <w:r w:rsidR="006F121D">
              <w:t>.com</w:t>
            </w:r>
            <w:r w:rsidR="00692703" w:rsidRPr="00CF1A49">
              <w:t xml:space="preserve"> </w:t>
            </w:r>
          </w:p>
        </w:tc>
      </w:tr>
      <w:tr w:rsidR="009571D8" w:rsidRPr="00CF1A49" w14:paraId="75415D85" w14:textId="77777777" w:rsidTr="00692703">
        <w:tc>
          <w:tcPr>
            <w:tcW w:w="9360" w:type="dxa"/>
            <w:tcMar>
              <w:top w:w="432" w:type="dxa"/>
            </w:tcMar>
          </w:tcPr>
          <w:p w14:paraId="29712912" w14:textId="77777777" w:rsidR="001755A8" w:rsidRPr="00CF1A49" w:rsidRDefault="006F121D" w:rsidP="006F121D">
            <w:pPr>
              <w:contextualSpacing w:val="0"/>
            </w:pPr>
            <w:r>
              <w:t xml:space="preserve">To obtain a position of responsibility in an organization characterized by healthy development environment, and to utilize my knowledge in Information /technology to the fullest and by adopting to rapid technological changes. </w:t>
            </w:r>
          </w:p>
        </w:tc>
      </w:tr>
    </w:tbl>
    <w:p w14:paraId="67ADAA2E" w14:textId="77777777" w:rsidR="004E01EB" w:rsidRPr="00CF1A49" w:rsidRDefault="00A821E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7C29DBB5D53418BA8631EE23F3CA96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5AD470D" w14:textId="77777777" w:rsidTr="00D66A52">
        <w:tc>
          <w:tcPr>
            <w:tcW w:w="9355" w:type="dxa"/>
          </w:tcPr>
          <w:p w14:paraId="0C669216" w14:textId="77777777" w:rsidR="001D0BF1" w:rsidRPr="00CF1A49" w:rsidRDefault="006F121D" w:rsidP="001D0BF1">
            <w:pPr>
              <w:pStyle w:val="Heading3"/>
              <w:contextualSpacing w:val="0"/>
              <w:outlineLvl w:val="2"/>
            </w:pPr>
            <w:r>
              <w:t>11-06-2018 - current</w:t>
            </w:r>
          </w:p>
          <w:p w14:paraId="55FF14A2" w14:textId="77777777" w:rsidR="001D0BF1" w:rsidRPr="00CF1A49" w:rsidRDefault="006F121D" w:rsidP="001D0BF1">
            <w:pPr>
              <w:pStyle w:val="Heading2"/>
              <w:contextualSpacing w:val="0"/>
              <w:outlineLvl w:val="1"/>
            </w:pPr>
            <w:r>
              <w:t>Database Administrator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wipro</w:t>
            </w:r>
          </w:p>
          <w:p w14:paraId="35C75EFF" w14:textId="77777777" w:rsidR="001E3120" w:rsidRDefault="006F121D" w:rsidP="006F121D">
            <w:pPr>
              <w:pStyle w:val="ListParagraph"/>
              <w:numPr>
                <w:ilvl w:val="0"/>
                <w:numId w:val="14"/>
              </w:numPr>
            </w:pPr>
            <w:r>
              <w:t>Installation of SQL Server instances on new and existing servers</w:t>
            </w:r>
          </w:p>
          <w:p w14:paraId="3C9435CD" w14:textId="77777777" w:rsidR="006F121D" w:rsidRDefault="006F121D" w:rsidP="006F121D">
            <w:pPr>
              <w:pStyle w:val="ListParagraph"/>
              <w:numPr>
                <w:ilvl w:val="0"/>
                <w:numId w:val="14"/>
              </w:numPr>
            </w:pPr>
            <w:r>
              <w:t>Administration of databases, jobs, etc.</w:t>
            </w:r>
          </w:p>
          <w:p w14:paraId="1CE0D929" w14:textId="77777777" w:rsidR="00AA72C7" w:rsidRDefault="00AA72C7" w:rsidP="006F121D">
            <w:pPr>
              <w:pStyle w:val="ListParagraph"/>
              <w:numPr>
                <w:ilvl w:val="0"/>
                <w:numId w:val="14"/>
              </w:numPr>
            </w:pPr>
            <w:r>
              <w:t>Creation of databases and tables as per business requirement.</w:t>
            </w:r>
          </w:p>
          <w:p w14:paraId="78F7ABA5" w14:textId="77777777" w:rsidR="006F121D" w:rsidRDefault="006F121D" w:rsidP="006F121D">
            <w:pPr>
              <w:pStyle w:val="ListParagraph"/>
              <w:numPr>
                <w:ilvl w:val="0"/>
                <w:numId w:val="14"/>
              </w:numPr>
            </w:pPr>
            <w:r>
              <w:t>Monitoring of alerts, incident, etc.</w:t>
            </w:r>
          </w:p>
          <w:p w14:paraId="5080CA28" w14:textId="77777777" w:rsidR="006F121D" w:rsidRDefault="006F121D" w:rsidP="006F121D">
            <w:pPr>
              <w:pStyle w:val="ListParagraph"/>
              <w:numPr>
                <w:ilvl w:val="0"/>
                <w:numId w:val="14"/>
              </w:numPr>
            </w:pPr>
            <w:r>
              <w:t>Managing SQL Logins, permissions, roles, etc.</w:t>
            </w:r>
          </w:p>
          <w:p w14:paraId="77D84C0D" w14:textId="77777777" w:rsidR="006F121D" w:rsidRDefault="006F121D" w:rsidP="006F121D">
            <w:pPr>
              <w:pStyle w:val="ListParagraph"/>
              <w:numPr>
                <w:ilvl w:val="0"/>
                <w:numId w:val="14"/>
              </w:numPr>
            </w:pPr>
            <w:r>
              <w:t>Troubleshooting SQL Jobs</w:t>
            </w:r>
          </w:p>
          <w:p w14:paraId="3FEA81AA" w14:textId="77777777" w:rsidR="006F121D" w:rsidRDefault="006F121D" w:rsidP="006F121D">
            <w:pPr>
              <w:pStyle w:val="ListParagraph"/>
              <w:numPr>
                <w:ilvl w:val="0"/>
                <w:numId w:val="14"/>
              </w:numPr>
            </w:pPr>
            <w:r>
              <w:t>Backup and restore of Databases</w:t>
            </w:r>
          </w:p>
          <w:p w14:paraId="227D22D0" w14:textId="77777777" w:rsidR="006F121D" w:rsidRPr="00CF1A49" w:rsidRDefault="00AA72C7" w:rsidP="006F121D">
            <w:pPr>
              <w:pStyle w:val="ListParagraph"/>
              <w:numPr>
                <w:ilvl w:val="0"/>
                <w:numId w:val="14"/>
              </w:numPr>
            </w:pPr>
            <w:r>
              <w:t>Worked with T-SQL, Stored Procedure, triggers, View, etc.</w:t>
            </w:r>
          </w:p>
        </w:tc>
      </w:tr>
      <w:tr w:rsidR="00F61DF9" w:rsidRPr="00CF1A49" w14:paraId="2BD81148" w14:textId="77777777" w:rsidTr="00F61DF9">
        <w:tc>
          <w:tcPr>
            <w:tcW w:w="9355" w:type="dxa"/>
            <w:tcMar>
              <w:top w:w="216" w:type="dxa"/>
            </w:tcMar>
          </w:tcPr>
          <w:p w14:paraId="538B8E1F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1AF0514A490C46FB8BA09920CA55FD9F"/>
        </w:placeholder>
        <w:temporary/>
        <w:showingPlcHdr/>
        <w15:appearance w15:val="hidden"/>
      </w:sdtPr>
      <w:sdtEndPr/>
      <w:sdtContent>
        <w:p w14:paraId="1B1BBEB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93341D9" w14:textId="77777777" w:rsidTr="00D66A52">
        <w:tc>
          <w:tcPr>
            <w:tcW w:w="9355" w:type="dxa"/>
          </w:tcPr>
          <w:p w14:paraId="127037DE" w14:textId="77777777" w:rsidR="001D0BF1" w:rsidRPr="00CF1A49" w:rsidRDefault="00AA72C7" w:rsidP="001D0BF1">
            <w:pPr>
              <w:pStyle w:val="Heading3"/>
              <w:contextualSpacing w:val="0"/>
              <w:outlineLvl w:val="2"/>
            </w:pPr>
            <w:r>
              <w:t>June 2018</w:t>
            </w:r>
          </w:p>
          <w:p w14:paraId="761BFAC4" w14:textId="77777777" w:rsidR="001D0BF1" w:rsidRPr="00CF1A49" w:rsidRDefault="00AA72C7" w:rsidP="001D0BF1">
            <w:pPr>
              <w:pStyle w:val="Heading2"/>
              <w:contextualSpacing w:val="0"/>
              <w:outlineLvl w:val="1"/>
            </w:pPr>
            <w:r>
              <w:t>B.Sc. Physics (Hons.)</w:t>
            </w:r>
            <w:r w:rsidR="001D0BF1" w:rsidRPr="00CF1A49">
              <w:t xml:space="preserve">, </w:t>
            </w:r>
            <w:r w:rsidR="00E73377">
              <w:rPr>
                <w:rStyle w:val="SubtleReference"/>
              </w:rPr>
              <w:t>st. xavier’s college, ranchi</w:t>
            </w:r>
          </w:p>
          <w:p w14:paraId="2A70171B" w14:textId="77777777" w:rsidR="007538DC" w:rsidRPr="00CF1A49" w:rsidRDefault="00AA72C7" w:rsidP="00AA72C7">
            <w:pPr>
              <w:contextualSpacing w:val="0"/>
            </w:pPr>
            <w:r>
              <w:t>My overall CGPA is 9.12. I got 2 scholarships in second year of graduation based on marks. I stood at second position in scoring marks overall.</w:t>
            </w:r>
          </w:p>
        </w:tc>
      </w:tr>
      <w:tr w:rsidR="00F61DF9" w:rsidRPr="00CF1A49" w14:paraId="32A329CB" w14:textId="77777777" w:rsidTr="00F61DF9">
        <w:tc>
          <w:tcPr>
            <w:tcW w:w="9355" w:type="dxa"/>
            <w:tcMar>
              <w:top w:w="216" w:type="dxa"/>
            </w:tcMar>
          </w:tcPr>
          <w:p w14:paraId="2E71EFE9" w14:textId="77777777" w:rsidR="00F61DF9" w:rsidRPr="00CF1A49" w:rsidRDefault="00E73377" w:rsidP="00F61DF9">
            <w:pPr>
              <w:pStyle w:val="Heading3"/>
              <w:contextualSpacing w:val="0"/>
              <w:outlineLvl w:val="2"/>
            </w:pPr>
            <w:r>
              <w:t>April 2015</w:t>
            </w:r>
          </w:p>
          <w:p w14:paraId="640D7B75" w14:textId="77777777" w:rsidR="00F61DF9" w:rsidRPr="00CF1A49" w:rsidRDefault="00E73377" w:rsidP="00F61DF9">
            <w:pPr>
              <w:pStyle w:val="Heading2"/>
              <w:contextualSpacing w:val="0"/>
              <w:outlineLvl w:val="1"/>
            </w:pPr>
            <w:r>
              <w:t>Intermediate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st. xavier’s college, ranchi</w:t>
            </w:r>
          </w:p>
          <w:p w14:paraId="74463215" w14:textId="77777777" w:rsidR="00F61DF9" w:rsidRDefault="00E73377" w:rsidP="00E73377">
            <w:r>
              <w:t xml:space="preserve">I got 85.40 % marks. I was college topper. I stood first in two quiz completion organized by college. </w:t>
            </w:r>
          </w:p>
          <w:p w14:paraId="43FC5620" w14:textId="77777777" w:rsidR="00E73377" w:rsidRDefault="00E73377" w:rsidP="00E73377"/>
          <w:p w14:paraId="4280E543" w14:textId="77777777" w:rsidR="00E73377" w:rsidRDefault="00E73377" w:rsidP="00E73377">
            <w:pPr>
              <w:pStyle w:val="Heading3"/>
              <w:outlineLvl w:val="2"/>
            </w:pPr>
            <w:r>
              <w:t>May 2013</w:t>
            </w:r>
          </w:p>
          <w:p w14:paraId="65E81ACC" w14:textId="77777777" w:rsidR="00E73377" w:rsidRDefault="00E73377" w:rsidP="00E73377">
            <w:r w:rsidRPr="00E73377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Matriculation</w:t>
            </w:r>
            <w:r>
              <w:t xml:space="preserve">, </w:t>
            </w:r>
            <w:r w:rsidRPr="00E73377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Jyoti Shikhar High School, Ranchi</w:t>
            </w:r>
          </w:p>
          <w:p w14:paraId="1458EDB0" w14:textId="77777777" w:rsidR="00E73377" w:rsidRDefault="00E73377" w:rsidP="00E73377">
            <w:r>
              <w:t xml:space="preserve">I got 88.40 % marks. I was school topper. I got two scholarships awards from two newspapers and one scholarship award from the exam organizing state board. </w:t>
            </w:r>
          </w:p>
        </w:tc>
      </w:tr>
    </w:tbl>
    <w:sdt>
      <w:sdtPr>
        <w:alias w:val="Skills:"/>
        <w:tag w:val="Skills:"/>
        <w:id w:val="-1392877668"/>
        <w:placeholder>
          <w:docPart w:val="45B4A9D83A8040D880AE8C8789121E8F"/>
        </w:placeholder>
        <w:temporary/>
        <w:showingPlcHdr/>
        <w15:appearance w15:val="hidden"/>
      </w:sdtPr>
      <w:sdtEndPr/>
      <w:sdtContent>
        <w:p w14:paraId="388714B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DA3F519" w14:textId="77777777" w:rsidTr="00CF1A49">
        <w:tc>
          <w:tcPr>
            <w:tcW w:w="4675" w:type="dxa"/>
          </w:tcPr>
          <w:p w14:paraId="313233EE" w14:textId="77777777" w:rsidR="001F4E6D" w:rsidRDefault="00E73377" w:rsidP="006E1507">
            <w:pPr>
              <w:pStyle w:val="ListBullet"/>
              <w:contextualSpacing w:val="0"/>
            </w:pPr>
            <w:r>
              <w:t>Installing SQL Server 2012/2014/2016/2017</w:t>
            </w:r>
          </w:p>
          <w:p w14:paraId="6DFEF292" w14:textId="77777777" w:rsidR="00016DED" w:rsidRDefault="00016DED" w:rsidP="006E1507">
            <w:pPr>
              <w:pStyle w:val="ListBullet"/>
              <w:contextualSpacing w:val="0"/>
            </w:pPr>
            <w:r>
              <w:t>Understanding of database designs</w:t>
            </w:r>
          </w:p>
          <w:p w14:paraId="68ACC552" w14:textId="77777777" w:rsidR="00016DED" w:rsidRDefault="00016DED" w:rsidP="006E1507">
            <w:pPr>
              <w:pStyle w:val="ListBullet"/>
              <w:contextualSpacing w:val="0"/>
            </w:pPr>
            <w:r>
              <w:lastRenderedPageBreak/>
              <w:t xml:space="preserve">Data Management (Configuring SQL Server, </w:t>
            </w:r>
            <w:proofErr w:type="gramStart"/>
            <w:r>
              <w:t>Transferring</w:t>
            </w:r>
            <w:proofErr w:type="gramEnd"/>
            <w:r>
              <w:t xml:space="preserve"> databases, backup strategy planning, maintaining databases, automating database tasks)</w:t>
            </w:r>
          </w:p>
          <w:p w14:paraId="471AC569" w14:textId="77777777" w:rsidR="00016DED" w:rsidRPr="006E1507" w:rsidRDefault="00016DED" w:rsidP="006E1507">
            <w:pPr>
              <w:pStyle w:val="ListBullet"/>
              <w:contextualSpacing w:val="0"/>
            </w:pPr>
            <w:r>
              <w:t xml:space="preserve">Optimization strategies (Measuring Performance, Managing </w:t>
            </w:r>
            <w:proofErr w:type="gramStart"/>
            <w:r>
              <w:t>Locking</w:t>
            </w:r>
            <w:proofErr w:type="gramEnd"/>
            <w:r>
              <w:t xml:space="preserve"> and blocking)</w:t>
            </w:r>
          </w:p>
        </w:tc>
        <w:tc>
          <w:tcPr>
            <w:tcW w:w="4675" w:type="dxa"/>
            <w:tcMar>
              <w:left w:w="360" w:type="dxa"/>
            </w:tcMar>
          </w:tcPr>
          <w:p w14:paraId="69143930" w14:textId="77777777" w:rsidR="003A0632" w:rsidRPr="006E1507" w:rsidRDefault="00016DED" w:rsidP="006E1507">
            <w:pPr>
              <w:pStyle w:val="ListBullet"/>
              <w:contextualSpacing w:val="0"/>
            </w:pPr>
            <w:r>
              <w:lastRenderedPageBreak/>
              <w:t>Can work under pressure</w:t>
            </w:r>
          </w:p>
          <w:p w14:paraId="47E2E3CB" w14:textId="77777777" w:rsidR="001E3120" w:rsidRPr="006E1507" w:rsidRDefault="00016DED" w:rsidP="006E1507">
            <w:pPr>
              <w:pStyle w:val="ListBullet"/>
              <w:contextualSpacing w:val="0"/>
            </w:pPr>
            <w:r>
              <w:lastRenderedPageBreak/>
              <w:t>Good communication and interpersonal skills</w:t>
            </w:r>
          </w:p>
          <w:p w14:paraId="6649B82A" w14:textId="77777777" w:rsidR="001E3120" w:rsidRDefault="00016DED" w:rsidP="00016DED">
            <w:pPr>
              <w:pStyle w:val="ListBullet"/>
              <w:contextualSpacing w:val="0"/>
            </w:pPr>
            <w:r>
              <w:t xml:space="preserve">Flexibility and adaptability to work in any environment </w:t>
            </w:r>
          </w:p>
          <w:p w14:paraId="352AFFCC" w14:textId="77777777" w:rsidR="00016DED" w:rsidRPr="006E1507" w:rsidRDefault="00016DED" w:rsidP="00016DED">
            <w:pPr>
              <w:pStyle w:val="ListBullet"/>
              <w:contextualSpacing w:val="0"/>
            </w:pPr>
            <w:r>
              <w:t>Willingness to accept challenges</w:t>
            </w:r>
          </w:p>
        </w:tc>
      </w:tr>
    </w:tbl>
    <w:sdt>
      <w:sdtPr>
        <w:alias w:val="Activities:"/>
        <w:tag w:val="Activities:"/>
        <w:id w:val="1223332893"/>
        <w:placeholder>
          <w:docPart w:val="34F82A61AB1F4BF88F19D6AE4765C5C7"/>
        </w:placeholder>
        <w:temporary/>
        <w:showingPlcHdr/>
        <w15:appearance w15:val="hidden"/>
      </w:sdtPr>
      <w:sdtEndPr/>
      <w:sdtContent>
        <w:p w14:paraId="25FE9E9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3415FC64" w14:textId="77777777" w:rsidR="00B51D1B" w:rsidRPr="006E1507" w:rsidRDefault="00016DED" w:rsidP="006E1507">
      <w:r>
        <w:t xml:space="preserve">I have </w:t>
      </w:r>
      <w:proofErr w:type="gramStart"/>
      <w:r>
        <w:t>took</w:t>
      </w:r>
      <w:proofErr w:type="gramEnd"/>
      <w:r>
        <w:t xml:space="preserve"> part in NCC and hold NCC ‘C’ certificate in Air NCC. </w:t>
      </w:r>
      <w:r w:rsidR="00E242DA">
        <w:t xml:space="preserve">I play cricket and have also taken part in athletics events in college. I like reading and have read many novels in genre science fiction. I like reciting poetry and have won a poetry reciting competition in college. </w:t>
      </w:r>
    </w:p>
    <w:sectPr w:rsidR="00B51D1B" w:rsidRPr="006E1507" w:rsidSect="005A1B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B1226" w14:textId="77777777" w:rsidR="00A821E5" w:rsidRDefault="00A821E5" w:rsidP="0068194B">
      <w:r>
        <w:separator/>
      </w:r>
    </w:p>
    <w:p w14:paraId="4FA41771" w14:textId="77777777" w:rsidR="00A821E5" w:rsidRDefault="00A821E5"/>
    <w:p w14:paraId="65242982" w14:textId="77777777" w:rsidR="00A821E5" w:rsidRDefault="00A821E5"/>
  </w:endnote>
  <w:endnote w:type="continuationSeparator" w:id="0">
    <w:p w14:paraId="777114B0" w14:textId="77777777" w:rsidR="00A821E5" w:rsidRDefault="00A821E5" w:rsidP="0068194B">
      <w:r>
        <w:continuationSeparator/>
      </w:r>
    </w:p>
    <w:p w14:paraId="48338E43" w14:textId="77777777" w:rsidR="00A821E5" w:rsidRDefault="00A821E5"/>
    <w:p w14:paraId="7CE57096" w14:textId="77777777" w:rsidR="00A821E5" w:rsidRDefault="00A82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0FB1B" w14:textId="77777777" w:rsidR="00E242DA" w:rsidRDefault="00E24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9BCE7" w14:textId="77777777" w:rsidR="002B2958" w:rsidRDefault="00E242D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D1D9FAD" wp14:editId="04838EA3">
                  <wp:simplePos x="0" y="0"/>
                  <wp:positionH relativeFrom="page">
                    <wp:posOffset>0</wp:posOffset>
                  </wp:positionH>
                  <wp:positionV relativeFrom="page">
                    <wp:posOffset>9615170</wp:posOffset>
                  </wp:positionV>
                  <wp:extent cx="7772400" cy="252095"/>
                  <wp:effectExtent l="0" t="0" r="0" b="14605"/>
                  <wp:wrapNone/>
                  <wp:docPr id="1" name="MSIPCM0fdf4b71b8e3cea7643f4127" descr="{&quot;HashCode&quot;:2133105206,&quot;Height&quot;:792.0,&quot;Width&quot;:612.0,&quot;Placement&quot;:&quot;Foot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77240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CECC5" w14:textId="77777777" w:rsidR="00E242DA" w:rsidRPr="00E242DA" w:rsidRDefault="00E242DA" w:rsidP="00E242D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 w:rsidRPr="00E242DA"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Sensitivity: Internal &amp; Restricted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D1D9FAD" id="_x0000_t202" coordsize="21600,21600" o:spt="202" path="m,l,21600r21600,l21600,xe">
                  <v:stroke joinstyle="miter"/>
                  <v:path gradientshapeok="t" o:connecttype="rect"/>
                </v:shapetype>
                <v:shape id="MSIPCM0fdf4b71b8e3cea7643f412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left:0;text-align:left;margin-left:0;margin-top:757.1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TeTexa0CAABGBQAADgAAAAAA&#10;AAAAAAAAAAAuAgAAZHJzL2Uyb0RvYy54bWxQSwECLQAUAAYACAAAACEAVK7Iy94AAAALAQAADwAA&#10;AAAAAAAAAAAAAAAHBQAAZHJzL2Rvd25yZXYueG1sUEsFBgAAAAAEAAQA8wAAABIGAAAAAA==&#10;" o:allowincell="f" filled="f" stroked="f" strokeweight=".5pt">
                  <v:textbox inset=",0,,0">
                    <w:txbxContent>
                      <w:p w14:paraId="143CECC5" w14:textId="77777777" w:rsidR="00E242DA" w:rsidRPr="00E242DA" w:rsidRDefault="00E242DA" w:rsidP="00E242D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r w:rsidRPr="00E242DA"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Sensitivity: Internal &amp; Restricted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2B2958">
          <w:fldChar w:fldCharType="begin"/>
        </w:r>
        <w:r w:rsidR="002B2958">
          <w:instrText xml:space="preserve"> PAGE   \* MERGEFORMAT </w:instrText>
        </w:r>
        <w:r w:rsidR="002B2958">
          <w:fldChar w:fldCharType="separate"/>
        </w:r>
        <w:r>
          <w:rPr>
            <w:noProof/>
          </w:rPr>
          <w:t>2</w:t>
        </w:r>
        <w:r w:rsidR="002B2958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64FD8" w14:textId="77777777" w:rsidR="00E242DA" w:rsidRDefault="00E242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60D196C" wp14:editId="7F950DB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3e164897aa02dd80335207e4" descr="{&quot;HashCode&quot;:2133105206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425DC5" w14:textId="77777777" w:rsidR="00E242DA" w:rsidRPr="00E242DA" w:rsidRDefault="00E242DA" w:rsidP="00E242DA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242D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D196C" id="_x0000_t202" coordsize="21600,21600" o:spt="202" path="m,l,21600r21600,l21600,xe">
              <v:stroke joinstyle="miter"/>
              <v:path gradientshapeok="t" o:connecttype="rect"/>
            </v:shapetype>
            <v:shape id="MSIPCM3e164897aa02dd80335207e4" o:spid="_x0000_s1027" type="#_x0000_t202" alt="{&quot;HashCode&quot;:2133105206,&quot;Height&quot;:792.0,&quot;Width&quot;:612.0,&quot;Placement&quot;:&quot;Footer&quot;,&quot;Index&quot;:&quot;FirstPage&quot;,&quot;Section&quot;:1,&quot;Top&quot;:0.0,&quot;Left&quot;:0.0}" style="position:absolute;left:0;text-align:left;margin-left:0;margin-top:757.1pt;width:612pt;height:19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L8arLauAgAATw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32425DC5" w14:textId="77777777" w:rsidR="00E242DA" w:rsidRPr="00E242DA" w:rsidRDefault="00E242DA" w:rsidP="00E242DA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242D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93EFD" w14:textId="77777777" w:rsidR="00A821E5" w:rsidRDefault="00A821E5" w:rsidP="0068194B">
      <w:r>
        <w:separator/>
      </w:r>
    </w:p>
    <w:p w14:paraId="4142354B" w14:textId="77777777" w:rsidR="00A821E5" w:rsidRDefault="00A821E5"/>
    <w:p w14:paraId="24035FBB" w14:textId="77777777" w:rsidR="00A821E5" w:rsidRDefault="00A821E5"/>
  </w:footnote>
  <w:footnote w:type="continuationSeparator" w:id="0">
    <w:p w14:paraId="2AF524FF" w14:textId="77777777" w:rsidR="00A821E5" w:rsidRDefault="00A821E5" w:rsidP="0068194B">
      <w:r>
        <w:continuationSeparator/>
      </w:r>
    </w:p>
    <w:p w14:paraId="199918B7" w14:textId="77777777" w:rsidR="00A821E5" w:rsidRDefault="00A821E5"/>
    <w:p w14:paraId="2155E24C" w14:textId="77777777" w:rsidR="00A821E5" w:rsidRDefault="00A821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38ED" w14:textId="77777777" w:rsidR="00E242DA" w:rsidRDefault="00E24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5D074" w14:textId="77777777" w:rsidR="00E242DA" w:rsidRDefault="00E242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D05C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03AE13" wp14:editId="1639E4D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6660B3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581F1B"/>
    <w:multiLevelType w:val="hybridMultilevel"/>
    <w:tmpl w:val="D85246C6"/>
    <w:lvl w:ilvl="0" w:tplc="E5EEA32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21D"/>
    <w:rsid w:val="000001EF"/>
    <w:rsid w:val="00007322"/>
    <w:rsid w:val="00007728"/>
    <w:rsid w:val="00016DED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121D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7343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21E5"/>
    <w:rsid w:val="00A93A5D"/>
    <w:rsid w:val="00AA72C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3109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42DA"/>
    <w:rsid w:val="00E254DB"/>
    <w:rsid w:val="00E300FC"/>
    <w:rsid w:val="00E362DB"/>
    <w:rsid w:val="00E5632B"/>
    <w:rsid w:val="00E70240"/>
    <w:rsid w:val="00E71E6B"/>
    <w:rsid w:val="00E73377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9ABBC"/>
  <w15:chartTrackingRefBased/>
  <w15:docId w15:val="{39A0CADA-D7F1-460A-957E-A5825A3A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40008012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91B93C127F4EC8AC3C4D7237A9E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2B25D-E814-4068-B280-CEB49DAC32BD}"/>
      </w:docPartPr>
      <w:docPartBody>
        <w:p w:rsidR="00D659FC" w:rsidRDefault="005243E3">
          <w:pPr>
            <w:pStyle w:val="5F91B93C127F4EC8AC3C4D7237A9E0DA"/>
          </w:pPr>
          <w:r w:rsidRPr="00CF1A49">
            <w:t>·</w:t>
          </w:r>
        </w:p>
      </w:docPartBody>
    </w:docPart>
    <w:docPart>
      <w:docPartPr>
        <w:name w:val="17C29DBB5D53418BA8631EE23F3CA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C251A-AD2D-4654-8FA4-DE0A36C1B6E4}"/>
      </w:docPartPr>
      <w:docPartBody>
        <w:p w:rsidR="00D659FC" w:rsidRDefault="005243E3">
          <w:pPr>
            <w:pStyle w:val="17C29DBB5D53418BA8631EE23F3CA96F"/>
          </w:pPr>
          <w:r w:rsidRPr="00CF1A49">
            <w:t>Experience</w:t>
          </w:r>
        </w:p>
      </w:docPartBody>
    </w:docPart>
    <w:docPart>
      <w:docPartPr>
        <w:name w:val="1AF0514A490C46FB8BA09920CA55F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06C82-EB4E-45CE-8845-E9D8FC4190EA}"/>
      </w:docPartPr>
      <w:docPartBody>
        <w:p w:rsidR="00D659FC" w:rsidRDefault="005243E3">
          <w:pPr>
            <w:pStyle w:val="1AF0514A490C46FB8BA09920CA55FD9F"/>
          </w:pPr>
          <w:r w:rsidRPr="00CF1A49">
            <w:t>Education</w:t>
          </w:r>
        </w:p>
      </w:docPartBody>
    </w:docPart>
    <w:docPart>
      <w:docPartPr>
        <w:name w:val="45B4A9D83A8040D880AE8C8789121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BC165-FA25-4B81-BFDC-0BDEF9C86242}"/>
      </w:docPartPr>
      <w:docPartBody>
        <w:p w:rsidR="00D659FC" w:rsidRDefault="005243E3">
          <w:pPr>
            <w:pStyle w:val="45B4A9D83A8040D880AE8C8789121E8F"/>
          </w:pPr>
          <w:r w:rsidRPr="00CF1A49">
            <w:t>Skills</w:t>
          </w:r>
        </w:p>
      </w:docPartBody>
    </w:docPart>
    <w:docPart>
      <w:docPartPr>
        <w:name w:val="34F82A61AB1F4BF88F19D6AE4765C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F1CFE-B911-40A7-BB16-98F323E9E7BD}"/>
      </w:docPartPr>
      <w:docPartBody>
        <w:p w:rsidR="00D659FC" w:rsidRDefault="005243E3">
          <w:pPr>
            <w:pStyle w:val="34F82A61AB1F4BF88F19D6AE4765C5C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9FC"/>
    <w:rsid w:val="005243E3"/>
    <w:rsid w:val="00D6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F91B93C127F4EC8AC3C4D7237A9E0DA">
    <w:name w:val="5F91B93C127F4EC8AC3C4D7237A9E0DA"/>
  </w:style>
  <w:style w:type="paragraph" w:customStyle="1" w:styleId="17C29DBB5D53418BA8631EE23F3CA96F">
    <w:name w:val="17C29DBB5D53418BA8631EE23F3CA96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AF0514A490C46FB8BA09920CA55FD9F">
    <w:name w:val="1AF0514A490C46FB8BA09920CA55FD9F"/>
  </w:style>
  <w:style w:type="paragraph" w:customStyle="1" w:styleId="45B4A9D83A8040D880AE8C8789121E8F">
    <w:name w:val="45B4A9D83A8040D880AE8C8789121E8F"/>
  </w:style>
  <w:style w:type="paragraph" w:customStyle="1" w:styleId="34F82A61AB1F4BF88F19D6AE4765C5C7">
    <w:name w:val="34F82A61AB1F4BF88F19D6AE4765C5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45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(CIS)</dc:creator>
  <cp:keywords/>
  <dc:description/>
  <cp:lastModifiedBy>Aman Kumar (iCORE-CIS)</cp:lastModifiedBy>
  <cp:revision>3</cp:revision>
  <dcterms:created xsi:type="dcterms:W3CDTF">2019-04-03T23:32:00Z</dcterms:created>
  <dcterms:modified xsi:type="dcterms:W3CDTF">2021-08-05T08:40:00Z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AM40008012@wipro.com</vt:lpwstr>
  </property>
  <property fmtid="{D5CDD505-2E9C-101B-9397-08002B2CF9AE}" pid="6" name="MSIP_Label_b9a70571-31c6-4603-80c1-ef2fb871a62a_SetDate">
    <vt:lpwstr>2019-04-04T05:46:20.6918366+05:30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